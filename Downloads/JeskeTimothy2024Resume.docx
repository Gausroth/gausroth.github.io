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0525251F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C81525F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5841B3EB" w14:textId="639D1AF4" w:rsidR="00605A5B" w:rsidRPr="00F316AD" w:rsidRDefault="000B5444" w:rsidP="00605A5B">
            <w:pPr>
              <w:pStyle w:val="Title"/>
            </w:pPr>
            <w:r>
              <w:t>Timothy Jeske</w:t>
            </w:r>
          </w:p>
          <w:p w14:paraId="6BA01B0E" w14:textId="6C1F82A6" w:rsidR="00605A5B" w:rsidRDefault="00605A5B" w:rsidP="00A77921">
            <w:pPr>
              <w:pStyle w:val="Subtitle"/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83ADC5F" w14:textId="77777777" w:rsidR="00605A5B" w:rsidRDefault="00605A5B"/>
        </w:tc>
      </w:tr>
      <w:tr w:rsidR="00F4501B" w14:paraId="2695DB56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D0DCC6E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568A4AE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6A825F7B" w14:textId="77777777" w:rsidR="00F4501B" w:rsidRDefault="00F4501B"/>
        </w:tc>
      </w:tr>
      <w:tr w:rsidR="00605A5B" w14:paraId="3D85CD6B" w14:textId="77777777" w:rsidTr="00874CEA">
        <w:trPr>
          <w:trHeight w:val="1890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E0C2A10" w14:textId="77777777" w:rsidR="00605A5B" w:rsidRPr="00605A5B" w:rsidRDefault="00000000" w:rsidP="00605A5B">
            <w:pPr>
              <w:pStyle w:val="Heading1"/>
            </w:pPr>
            <w:sdt>
              <w:sdtPr>
                <w:id w:val="1604447469"/>
                <w:placeholder>
                  <w:docPart w:val="A4F41CB8D09B4EF788E612EF5502A944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5D730000" w14:textId="320C75A2" w:rsidR="00C1095A" w:rsidRDefault="00D8019D" w:rsidP="000B5444">
            <w:pPr>
              <w:pStyle w:val="TextLeft"/>
            </w:pPr>
            <w:r>
              <w:t>PO BOX 423</w:t>
            </w:r>
          </w:p>
          <w:p w14:paraId="4764FCA2" w14:textId="382847A0" w:rsidR="000B5444" w:rsidRPr="000B5444" w:rsidRDefault="000B5444" w:rsidP="000B5444">
            <w:pPr>
              <w:pStyle w:val="TextLeft"/>
            </w:pPr>
            <w:r>
              <w:t>Lakefield MN, 56150</w:t>
            </w:r>
          </w:p>
          <w:p w14:paraId="1FD3E3F5" w14:textId="53B1C043" w:rsidR="00C1095A" w:rsidRDefault="000B5444" w:rsidP="00C1095A">
            <w:pPr>
              <w:pStyle w:val="TextLeft"/>
            </w:pPr>
            <w:r>
              <w:t>(507) 840-0202</w:t>
            </w:r>
          </w:p>
          <w:p w14:paraId="1C8928ED" w14:textId="0F316CB9" w:rsidR="00605A5B" w:rsidRDefault="000B5444" w:rsidP="00874CEA">
            <w:pPr>
              <w:pStyle w:val="TextLeft"/>
            </w:pPr>
            <w:r>
              <w:t>Jeske.timothy@yahoo.com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4F3C02C" w14:textId="77777777" w:rsidR="00605A5B" w:rsidRDefault="00000000" w:rsidP="00605A5B">
            <w:pPr>
              <w:pStyle w:val="Heading2"/>
            </w:pPr>
            <w:sdt>
              <w:sdtPr>
                <w:id w:val="-651833632"/>
                <w:placeholder>
                  <w:docPart w:val="4E2D9A88D4CE42A5B76C19F5C83F806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26203B0B" w14:textId="19223C79" w:rsidR="00605A5B" w:rsidRPr="006E70D3" w:rsidRDefault="009977E1" w:rsidP="00874CEA">
            <w:pPr>
              <w:pStyle w:val="TextRight"/>
            </w:pPr>
            <w:r>
              <w:t xml:space="preserve">Since separating from the </w:t>
            </w:r>
            <w:r w:rsidR="0093176E">
              <w:t>military,</w:t>
            </w:r>
            <w:r>
              <w:t xml:space="preserve"> I have graduated </w:t>
            </w:r>
            <w:r w:rsidRPr="009977E1">
              <w:t>Summa Cum Laude</w:t>
            </w:r>
            <w:r>
              <w:t xml:space="preserve"> from American Military University in December of 2020. I have been hard at work with my own projects in Unity</w:t>
            </w:r>
            <w:r w:rsidR="00D3447F">
              <w:t xml:space="preserve"> </w:t>
            </w:r>
            <w:r w:rsidR="00874CEA">
              <w:t>and Horizon Worlds</w:t>
            </w:r>
            <w:r>
              <w:t>. I’m a fast learner and give 110% in everything I do.</w:t>
            </w:r>
            <w:r w:rsidR="00973B17">
              <w:t xml:space="preserve"> I am currently attending Full Sail U</w:t>
            </w:r>
            <w:r w:rsidR="00006CD6">
              <w:t>niversity’s Game Design Master’s program.</w:t>
            </w:r>
          </w:p>
        </w:tc>
      </w:tr>
      <w:tr w:rsidR="000E1D44" w14:paraId="638C45EE" w14:textId="77777777" w:rsidTr="000E37EF">
        <w:trPr>
          <w:trHeight w:val="2041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2A6C8A8" w14:textId="77777777" w:rsidR="000E37EF" w:rsidRDefault="00000000" w:rsidP="000E37EF">
            <w:pPr>
              <w:pStyle w:val="Heading1"/>
            </w:pPr>
            <w:sdt>
              <w:sdtPr>
                <w:id w:val="1723097672"/>
                <w:placeholder>
                  <w:docPart w:val="9471D85040E549E588E7F920F2920C15"/>
                </w:placeholder>
                <w:temporary/>
                <w:showingPlcHdr/>
                <w15:appearance w15:val="hidden"/>
                <w:text/>
              </w:sdtPr>
              <w:sdtContent>
                <w:r w:rsidR="000E37EF">
                  <w:t>Education</w:t>
                </w:r>
              </w:sdtContent>
            </w:sdt>
          </w:p>
          <w:p w14:paraId="636CC81F" w14:textId="77777777" w:rsidR="000E37EF" w:rsidRDefault="000E37EF" w:rsidP="000E37EF">
            <w:pPr>
              <w:pStyle w:val="TextLeft"/>
            </w:pPr>
            <w:r>
              <w:t>American Military University</w:t>
            </w:r>
          </w:p>
          <w:p w14:paraId="5F462719" w14:textId="04D2611F" w:rsidR="000E37EF" w:rsidRDefault="000E37EF" w:rsidP="000E37EF">
            <w:pPr>
              <w:pStyle w:val="TextLeft"/>
            </w:pPr>
            <w:r>
              <w:t>B</w:t>
            </w:r>
            <w:r w:rsidR="00E508EE">
              <w:t>S</w:t>
            </w:r>
            <w:r>
              <w:t xml:space="preserve"> Information Technology</w:t>
            </w:r>
          </w:p>
          <w:p w14:paraId="2156E21F" w14:textId="77777777" w:rsidR="000E37EF" w:rsidRDefault="000E37EF" w:rsidP="000E37EF">
            <w:pPr>
              <w:pStyle w:val="TextLeft"/>
            </w:pPr>
            <w:r>
              <w:t>3.9 GPA</w:t>
            </w:r>
          </w:p>
          <w:p w14:paraId="5B43BEDB" w14:textId="77777777" w:rsidR="00F63D0F" w:rsidRPr="00F63D0F" w:rsidRDefault="00F63D0F" w:rsidP="00F63D0F"/>
          <w:p w14:paraId="0644A016" w14:textId="57CAFA36" w:rsidR="000D79A6" w:rsidRDefault="000D79A6" w:rsidP="00A47680">
            <w:pPr>
              <w:pStyle w:val="TextLeft"/>
            </w:pPr>
            <w:r>
              <w:t>Full Sail University</w:t>
            </w:r>
          </w:p>
          <w:p w14:paraId="7C966DBC" w14:textId="772FCDC8" w:rsidR="00E508EE" w:rsidRDefault="00E508EE" w:rsidP="00A47680">
            <w:pPr>
              <w:pStyle w:val="TextLeft"/>
            </w:pPr>
            <w:r>
              <w:t>MS</w:t>
            </w:r>
            <w:r w:rsidR="00A47680">
              <w:t xml:space="preserve"> Game Design</w:t>
            </w:r>
          </w:p>
          <w:p w14:paraId="5F939770" w14:textId="0C619131" w:rsidR="000E37EF" w:rsidRPr="000E37EF" w:rsidRDefault="00A47680" w:rsidP="00F63D0F">
            <w:pPr>
              <w:pStyle w:val="TextLeft"/>
            </w:pPr>
            <w:r>
              <w:t>4.0 GPA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BE8B07A76717405AAA1B510C47ABB4E6"/>
              </w:placeholder>
              <w:temporary/>
              <w:showingPlcHdr/>
              <w15:appearance w15:val="hidden"/>
              <w:text/>
            </w:sdtPr>
            <w:sdtContent>
              <w:p w14:paraId="370AA8DA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182A16E8" w14:textId="13C30DF9" w:rsidR="005E3E45" w:rsidRDefault="005E3E45" w:rsidP="000E1D44">
            <w:pPr>
              <w:pStyle w:val="SmallText"/>
            </w:pPr>
            <w:r>
              <w:t>January 2020 – Present</w:t>
            </w:r>
          </w:p>
          <w:p w14:paraId="5EDDA5B8" w14:textId="773A6FBE" w:rsidR="005E3E45" w:rsidRDefault="00874CEA" w:rsidP="005E3E45">
            <w:pPr>
              <w:pStyle w:val="TextRight"/>
            </w:pPr>
            <w:r>
              <w:t>Unity &amp; Horizon Worlds</w:t>
            </w:r>
            <w:r w:rsidR="005E3E45">
              <w:t xml:space="preserve"> Developer</w:t>
            </w:r>
            <w:r>
              <w:t xml:space="preserve"> </w:t>
            </w:r>
            <w:r w:rsidRPr="000E1D44">
              <w:t>•</w:t>
            </w:r>
            <w:r>
              <w:t xml:space="preserve"> Damned Cat Studio</w:t>
            </w:r>
          </w:p>
          <w:p w14:paraId="5FDDE9C2" w14:textId="77777777" w:rsidR="005E3E45" w:rsidRPr="005E3E45" w:rsidRDefault="005E3E45" w:rsidP="005E3E45"/>
          <w:p w14:paraId="3E1CEF2C" w14:textId="081503EE" w:rsidR="0057534A" w:rsidRDefault="000B5444" w:rsidP="0057534A">
            <w:pPr>
              <w:pStyle w:val="SmallText"/>
            </w:pPr>
            <w:r>
              <w:t>August 2008 – August 2016</w:t>
            </w:r>
          </w:p>
          <w:p w14:paraId="03AFD290" w14:textId="4FB0E43B" w:rsidR="000E37EF" w:rsidRPr="000E37EF" w:rsidRDefault="000B5444" w:rsidP="000E37EF">
            <w:pPr>
              <w:pStyle w:val="TextRight"/>
            </w:pPr>
            <w:r>
              <w:t xml:space="preserve">Material Manager </w:t>
            </w:r>
            <w:r w:rsidR="0057534A" w:rsidRPr="000E1D44">
              <w:t>•</w:t>
            </w:r>
            <w:r w:rsidR="0057534A">
              <w:t xml:space="preserve"> </w:t>
            </w:r>
            <w:r>
              <w:t>United States Air Force</w:t>
            </w:r>
          </w:p>
        </w:tc>
      </w:tr>
      <w:tr w:rsidR="000E1D44" w14:paraId="2754CA6B" w14:textId="77777777" w:rsidTr="00D74CDB">
        <w:trPr>
          <w:trHeight w:val="287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4831483" w14:textId="77777777" w:rsidR="000E37EF" w:rsidRPr="004378E9" w:rsidRDefault="000E37EF" w:rsidP="000E37EF">
            <w:pPr>
              <w:jc w:val="righ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 w:rsidRPr="004378E9"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Awards</w:t>
            </w:r>
          </w:p>
          <w:p w14:paraId="63B6C9EB" w14:textId="77777777" w:rsidR="000E37EF" w:rsidRDefault="000E37EF" w:rsidP="000E37EF">
            <w:pPr>
              <w:pStyle w:val="TextLeft"/>
            </w:pPr>
            <w:r w:rsidRPr="009977E1">
              <w:t>Summa Cum Laude</w:t>
            </w:r>
          </w:p>
          <w:p w14:paraId="766D1E99" w14:textId="77777777" w:rsidR="000E37EF" w:rsidRDefault="000E37EF" w:rsidP="000E37EF">
            <w:pPr>
              <w:pStyle w:val="TextLeft"/>
            </w:pPr>
            <w:r>
              <w:t>Presidents List</w:t>
            </w:r>
          </w:p>
          <w:p w14:paraId="533BD8CE" w14:textId="77777777" w:rsidR="000E37EF" w:rsidRDefault="000E37EF" w:rsidP="000E37EF">
            <w:pPr>
              <w:pStyle w:val="TextLeft"/>
            </w:pPr>
            <w:r>
              <w:t>Dean’s List</w:t>
            </w:r>
          </w:p>
          <w:p w14:paraId="5363A662" w14:textId="77777777" w:rsidR="00E27696" w:rsidRDefault="000E37EF" w:rsidP="00E27696">
            <w:pPr>
              <w:pStyle w:val="TextLeft"/>
            </w:pPr>
            <w:r>
              <w:t>Air Force Achievement Medal</w:t>
            </w:r>
          </w:p>
          <w:p w14:paraId="30F2F0C5" w14:textId="77777777" w:rsidR="00D74CDB" w:rsidRDefault="00D74CDB" w:rsidP="00D74CDB">
            <w:pPr>
              <w:pStyle w:val="Heading1"/>
            </w:pPr>
            <w:r>
              <w:t>Skills</w:t>
            </w:r>
          </w:p>
          <w:p w14:paraId="07BE26EC" w14:textId="730B7002" w:rsidR="00D74CDB" w:rsidRPr="00D74CDB" w:rsidRDefault="00D74CDB" w:rsidP="00D74CDB">
            <w:pPr>
              <w:pStyle w:val="TextLeft"/>
            </w:pPr>
            <w:r w:rsidRPr="00874CEA">
              <w:t>Unity,</w:t>
            </w:r>
            <w:r>
              <w:t xml:space="preserve"> Godot, Unreal,</w:t>
            </w:r>
            <w:r w:rsidRPr="00874CEA">
              <w:t xml:space="preserve"> C#,</w:t>
            </w:r>
            <w:r>
              <w:t xml:space="preserve"> </w:t>
            </w:r>
            <w:r w:rsidRPr="00F26864">
              <w:t>GDScript</w:t>
            </w:r>
            <w:r>
              <w:t>, Blueprints, Technical Design, Systems Design, Jira, Confluence, GitHub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4E7E236" w14:textId="17DD0E13" w:rsidR="000E1D44" w:rsidRDefault="00EE4A60" w:rsidP="00A77921">
            <w:pPr>
              <w:pStyle w:val="Heading2"/>
            </w:pPr>
            <w:r>
              <w:t>Projects</w:t>
            </w:r>
          </w:p>
          <w:p w14:paraId="64432DA2" w14:textId="3DD88941" w:rsidR="000E1D44" w:rsidRDefault="00313EF9" w:rsidP="005E3E45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>Idle Merge</w:t>
            </w:r>
            <w:r w:rsidR="00A3740C">
              <w:rPr>
                <w:w w:val="105"/>
              </w:rPr>
              <w:t>:</w:t>
            </w:r>
            <w:r w:rsidR="00F0093C">
              <w:rPr>
                <w:w w:val="105"/>
              </w:rPr>
              <w:t xml:space="preserve"> 202</w:t>
            </w:r>
            <w:r w:rsidR="009770CB">
              <w:rPr>
                <w:w w:val="105"/>
              </w:rPr>
              <w:t xml:space="preserve">1-2022 – </w:t>
            </w:r>
            <w:r w:rsidR="006F3089">
              <w:rPr>
                <w:w w:val="105"/>
              </w:rPr>
              <w:t>Damned Cat Studio</w:t>
            </w:r>
          </w:p>
          <w:p w14:paraId="7A9ED9B4" w14:textId="2F0BE0B6" w:rsidR="009A0BF8" w:rsidRPr="009A0BF8" w:rsidRDefault="009A0BF8" w:rsidP="009A0BF8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>Sole Developer</w:t>
            </w:r>
          </w:p>
          <w:p w14:paraId="112F5C70" w14:textId="0F428362" w:rsidR="00313EF9" w:rsidRDefault="00313EF9" w:rsidP="00313EF9">
            <w:p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A10182">
              <w:rPr>
                <w:rFonts w:cs="Times New Roman (Body CS)"/>
                <w:color w:val="404040" w:themeColor="text1" w:themeTint="BF"/>
                <w:w w:val="105"/>
                <w:sz w:val="22"/>
              </w:rPr>
              <w:t>Sluggerpunk</w:t>
            </w:r>
            <w:r w:rsidR="00A3740C">
              <w:rPr>
                <w:rFonts w:cs="Times New Roman (Body CS)"/>
                <w:color w:val="404040" w:themeColor="text1" w:themeTint="BF"/>
                <w:w w:val="105"/>
                <w:sz w:val="22"/>
              </w:rPr>
              <w:t>:</w:t>
            </w:r>
            <w:r w:rsidR="009770CB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</w:t>
            </w:r>
            <w:r w:rsidR="00A3740C">
              <w:rPr>
                <w:rFonts w:cs="Times New Roman (Body CS)"/>
                <w:color w:val="404040" w:themeColor="text1" w:themeTint="BF"/>
                <w:w w:val="105"/>
                <w:sz w:val="22"/>
              </w:rPr>
              <w:t>10/2023 – 05/2024</w:t>
            </w:r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– Sluggerpunk Studio</w:t>
            </w:r>
          </w:p>
          <w:p w14:paraId="592B912B" w14:textId="30B6FF7B" w:rsidR="009A0BF8" w:rsidRPr="009A0BF8" w:rsidRDefault="008E5B55" w:rsidP="009A0BF8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Programmer</w:t>
            </w:r>
          </w:p>
          <w:p w14:paraId="3B699A51" w14:textId="532CC883" w:rsidR="00313EF9" w:rsidRDefault="00313EF9" w:rsidP="00313EF9">
            <w:p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A10182">
              <w:rPr>
                <w:rFonts w:cs="Times New Roman (Body CS)"/>
                <w:color w:val="404040" w:themeColor="text1" w:themeTint="BF"/>
                <w:w w:val="105"/>
                <w:sz w:val="22"/>
              </w:rPr>
              <w:t>Wondering Will</w:t>
            </w:r>
            <w:r w:rsidR="00A3740C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: </w:t>
            </w:r>
            <w:r w:rsid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05/2024 </w:t>
            </w:r>
            <w:r w:rsidR="008E5B55">
              <w:rPr>
                <w:rFonts w:cs="Times New Roman (Body CS)"/>
                <w:color w:val="404040" w:themeColor="text1" w:themeTint="BF"/>
                <w:w w:val="105"/>
                <w:sz w:val="22"/>
              </w:rPr>
              <w:t>–</w:t>
            </w:r>
            <w:r w:rsid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Present</w:t>
            </w:r>
            <w:r w:rsidR="006F3089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– Zygobot Studio</w:t>
            </w:r>
          </w:p>
          <w:p w14:paraId="3302DDAA" w14:textId="7B1D8A6B" w:rsidR="008E5B55" w:rsidRPr="008E5B55" w:rsidRDefault="005E235E" w:rsidP="008E5B55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>Sole Programmer</w:t>
            </w:r>
          </w:p>
          <w:p w14:paraId="227B5999" w14:textId="5BDC3943" w:rsidR="00313EF9" w:rsidRDefault="00313EF9" w:rsidP="00313EF9">
            <w:p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A10182">
              <w:rPr>
                <w:rFonts w:cs="Times New Roman (Body CS)"/>
                <w:color w:val="404040" w:themeColor="text1" w:themeTint="BF"/>
                <w:w w:val="105"/>
                <w:sz w:val="22"/>
              </w:rPr>
              <w:t>Rampant Reload</w:t>
            </w:r>
            <w:r w:rsid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>: 06/2024 – 07/2024</w:t>
            </w:r>
            <w:r w:rsidR="00E72B5A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– 8D Productions</w:t>
            </w:r>
          </w:p>
          <w:p w14:paraId="7A2F89E8" w14:textId="1DAA94EF" w:rsidR="008E5B55" w:rsidRPr="008E5B55" w:rsidRDefault="006626D6" w:rsidP="008E5B55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Scripted enemy wondering </w:t>
            </w:r>
            <w:r w:rsidR="006C110D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mechanic. Customizable UI button placement </w:t>
            </w:r>
            <w:r w:rsidR="006C110D">
              <w:rPr>
                <w:rFonts w:cs="Times New Roman (Body CS)"/>
                <w:color w:val="404040" w:themeColor="text1" w:themeTint="BF"/>
                <w:w w:val="105"/>
                <w:sz w:val="22"/>
              </w:rPr>
              <w:t>mechanic</w:t>
            </w:r>
            <w:r w:rsidR="006C110D">
              <w:rPr>
                <w:rFonts w:cs="Times New Roman (Body CS)"/>
                <w:color w:val="404040" w:themeColor="text1" w:themeTint="BF"/>
                <w:w w:val="105"/>
                <w:sz w:val="22"/>
              </w:rPr>
              <w:t>. Multitap firing mechanic.</w:t>
            </w:r>
          </w:p>
          <w:p w14:paraId="1974F747" w14:textId="455E8B31" w:rsidR="00313EF9" w:rsidRDefault="00A10182" w:rsidP="00313EF9">
            <w:pPr>
              <w:rPr>
                <w:rFonts w:cs="Times New Roman (Body CS)"/>
                <w:color w:val="404040" w:themeColor="text1" w:themeTint="BF"/>
                <w:w w:val="105"/>
                <w:sz w:val="22"/>
              </w:rPr>
            </w:pPr>
            <w:r w:rsidRPr="00A10182">
              <w:rPr>
                <w:rFonts w:cs="Times New Roman (Body CS)"/>
                <w:color w:val="404040" w:themeColor="text1" w:themeTint="BF"/>
                <w:w w:val="105"/>
                <w:sz w:val="22"/>
              </w:rPr>
              <w:t>Mythology Mayhem</w:t>
            </w:r>
            <w:r w:rsidR="009A0BF8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: 06/2024 </w:t>
            </w:r>
            <w:r w:rsidR="008E5B55">
              <w:rPr>
                <w:rFonts w:cs="Times New Roman (Body CS)"/>
                <w:color w:val="404040" w:themeColor="text1" w:themeTint="BF"/>
                <w:w w:val="105"/>
                <w:sz w:val="22"/>
              </w:rPr>
              <w:t>–</w:t>
            </w:r>
            <w:r w:rsidR="00E72B5A">
              <w:rPr>
                <w:rFonts w:cs="Times New Roman (Body CS)"/>
                <w:color w:val="404040" w:themeColor="text1" w:themeTint="BF"/>
                <w:w w:val="105"/>
                <w:sz w:val="22"/>
              </w:rPr>
              <w:t xml:space="preserve"> Present – Zygobot Studio</w:t>
            </w:r>
          </w:p>
          <w:p w14:paraId="3A854FD7" w14:textId="4DD6A047" w:rsidR="00D74CDB" w:rsidRPr="00313EF9" w:rsidRDefault="008E5B55" w:rsidP="00D74CDB">
            <w:pPr>
              <w:pStyle w:val="ListParagraph"/>
              <w:numPr>
                <w:ilvl w:val="0"/>
                <w:numId w:val="1"/>
              </w:numPr>
            </w:pPr>
            <w:r w:rsidRPr="008E5B55">
              <w:rPr>
                <w:rFonts w:cs="Times New Roman (Body CS)"/>
                <w:color w:val="404040" w:themeColor="text1" w:themeTint="BF"/>
                <w:w w:val="105"/>
                <w:sz w:val="22"/>
              </w:rPr>
              <w:t>Programmer</w:t>
            </w:r>
          </w:p>
        </w:tc>
      </w:tr>
      <w:tr w:rsidR="000E1D44" w14:paraId="40E1A907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7D9781A" w14:textId="77777777" w:rsidR="00F26864" w:rsidRDefault="00F26864" w:rsidP="00F26864">
            <w:pPr>
              <w:jc w:val="righ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</w:p>
          <w:p w14:paraId="38D71D26" w14:textId="40BC6E1F" w:rsidR="00F26864" w:rsidRPr="004378E9" w:rsidRDefault="00F26864" w:rsidP="00F26864">
            <w:pPr>
              <w:jc w:val="righ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Portfolio</w:t>
            </w:r>
          </w:p>
          <w:p w14:paraId="2F861D43" w14:textId="6C33949F" w:rsidR="00F26864" w:rsidRDefault="00000000" w:rsidP="00F26864">
            <w:pPr>
              <w:pStyle w:val="TextLeft"/>
            </w:pPr>
            <w:hyperlink r:id="rId10" w:history="1">
              <w:r w:rsidR="00F26864" w:rsidRPr="000E37EF">
                <w:rPr>
                  <w:rStyle w:val="Hyperlink"/>
                </w:rPr>
                <w:t>https://gausroth.github.io</w:t>
              </w:r>
            </w:hyperlink>
          </w:p>
          <w:p w14:paraId="2C620F4E" w14:textId="6D4880D4" w:rsidR="000E1D44" w:rsidRDefault="00000000" w:rsidP="00F26864">
            <w:pPr>
              <w:jc w:val="right"/>
            </w:pPr>
            <w:hyperlink r:id="rId11" w:history="1">
              <w:r w:rsidR="00F26864" w:rsidRPr="000E37EF">
                <w:rPr>
                  <w:rStyle w:val="Hyperlink"/>
                  <w:sz w:val="22"/>
                </w:rPr>
                <w:t>https://github.com/Gausroth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3AEA4B2F31A44F1E872706A7D681ACDF"/>
              </w:placeholder>
              <w:temporary/>
              <w:showingPlcHdr/>
              <w15:appearance w15:val="hidden"/>
              <w:text/>
            </w:sdtPr>
            <w:sdtContent>
              <w:p w14:paraId="48F1EC2B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03FDF661" w14:textId="572D0ED0" w:rsidR="00CA488C" w:rsidRPr="000E1D44" w:rsidRDefault="00CA488C" w:rsidP="00055CCF">
            <w:r>
              <w:t xml:space="preserve">John Weland, </w:t>
            </w:r>
            <w:hyperlink r:id="rId12" w:history="1">
              <w:r w:rsidRPr="008B6C7A">
                <w:rPr>
                  <w:rStyle w:val="Hyperlink"/>
                </w:rPr>
                <w:t>john.weland@gmail.com</w:t>
              </w:r>
            </w:hyperlink>
            <w:r>
              <w:t xml:space="preserve">, 830-312-6262, </w:t>
            </w:r>
            <w:r w:rsidR="00055CCF">
              <w:t>Solutions Architect</w:t>
            </w:r>
            <w:r>
              <w:t>.</w:t>
            </w:r>
          </w:p>
        </w:tc>
      </w:tr>
    </w:tbl>
    <w:p w14:paraId="2C1E3774" w14:textId="77777777" w:rsidR="00C55D85" w:rsidRDefault="00C55D85" w:rsidP="00874CEA"/>
    <w:sectPr w:rsidR="00C55D85" w:rsidSect="00F4501B">
      <w:footerReference w:type="defaul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5E21E" w14:textId="77777777" w:rsidR="00DE2B27" w:rsidRDefault="00DE2B27" w:rsidP="00F316AD">
      <w:r>
        <w:separator/>
      </w:r>
    </w:p>
  </w:endnote>
  <w:endnote w:type="continuationSeparator" w:id="0">
    <w:p w14:paraId="697E98E2" w14:textId="77777777" w:rsidR="00DE2B27" w:rsidRDefault="00DE2B2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49CD0" w14:textId="77777777"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9642A" wp14:editId="35049BF1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160758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55A4D" w14:textId="77777777" w:rsidR="00DE2B27" w:rsidRDefault="00DE2B27" w:rsidP="00F316AD">
      <w:r>
        <w:separator/>
      </w:r>
    </w:p>
  </w:footnote>
  <w:footnote w:type="continuationSeparator" w:id="0">
    <w:p w14:paraId="4B0A6106" w14:textId="77777777" w:rsidR="00DE2B27" w:rsidRDefault="00DE2B2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257EE"/>
    <w:multiLevelType w:val="hybridMultilevel"/>
    <w:tmpl w:val="9E0A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05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44"/>
    <w:rsid w:val="00006CD6"/>
    <w:rsid w:val="00055CCF"/>
    <w:rsid w:val="00085933"/>
    <w:rsid w:val="000B5444"/>
    <w:rsid w:val="000D79A6"/>
    <w:rsid w:val="000E1D44"/>
    <w:rsid w:val="000E37EF"/>
    <w:rsid w:val="001274DB"/>
    <w:rsid w:val="00161C3F"/>
    <w:rsid w:val="00167BD3"/>
    <w:rsid w:val="0020696E"/>
    <w:rsid w:val="002356A2"/>
    <w:rsid w:val="0025580F"/>
    <w:rsid w:val="002D12DA"/>
    <w:rsid w:val="003019B2"/>
    <w:rsid w:val="00313EF9"/>
    <w:rsid w:val="0034688D"/>
    <w:rsid w:val="00364872"/>
    <w:rsid w:val="0040233B"/>
    <w:rsid w:val="004378E9"/>
    <w:rsid w:val="004F19AD"/>
    <w:rsid w:val="00511A6E"/>
    <w:rsid w:val="005129A2"/>
    <w:rsid w:val="00524ED0"/>
    <w:rsid w:val="0057534A"/>
    <w:rsid w:val="005E235E"/>
    <w:rsid w:val="005E3E45"/>
    <w:rsid w:val="00605A5B"/>
    <w:rsid w:val="006626D6"/>
    <w:rsid w:val="006C110D"/>
    <w:rsid w:val="006C60E6"/>
    <w:rsid w:val="006E70D3"/>
    <w:rsid w:val="006F3089"/>
    <w:rsid w:val="00723151"/>
    <w:rsid w:val="00787015"/>
    <w:rsid w:val="007B0D56"/>
    <w:rsid w:val="007B0F94"/>
    <w:rsid w:val="00831DE9"/>
    <w:rsid w:val="0083512A"/>
    <w:rsid w:val="00874CEA"/>
    <w:rsid w:val="008C77FB"/>
    <w:rsid w:val="008E5B55"/>
    <w:rsid w:val="0093176E"/>
    <w:rsid w:val="00973B17"/>
    <w:rsid w:val="009770CB"/>
    <w:rsid w:val="009977E1"/>
    <w:rsid w:val="009A0BF8"/>
    <w:rsid w:val="009D66C5"/>
    <w:rsid w:val="00A10182"/>
    <w:rsid w:val="00A12C5B"/>
    <w:rsid w:val="00A3740C"/>
    <w:rsid w:val="00A47680"/>
    <w:rsid w:val="00A77921"/>
    <w:rsid w:val="00AB6253"/>
    <w:rsid w:val="00B575FB"/>
    <w:rsid w:val="00B95817"/>
    <w:rsid w:val="00C00A59"/>
    <w:rsid w:val="00C1095A"/>
    <w:rsid w:val="00C55D85"/>
    <w:rsid w:val="00C67810"/>
    <w:rsid w:val="00CA2273"/>
    <w:rsid w:val="00CA488C"/>
    <w:rsid w:val="00CD50FD"/>
    <w:rsid w:val="00D06A8D"/>
    <w:rsid w:val="00D3447F"/>
    <w:rsid w:val="00D47124"/>
    <w:rsid w:val="00D47914"/>
    <w:rsid w:val="00D74CDB"/>
    <w:rsid w:val="00D8019D"/>
    <w:rsid w:val="00DD5D7B"/>
    <w:rsid w:val="00DE2B27"/>
    <w:rsid w:val="00DF6A12"/>
    <w:rsid w:val="00E27696"/>
    <w:rsid w:val="00E44FEB"/>
    <w:rsid w:val="00E508EE"/>
    <w:rsid w:val="00E72B5A"/>
    <w:rsid w:val="00EC7FF7"/>
    <w:rsid w:val="00EE4A60"/>
    <w:rsid w:val="00F0093C"/>
    <w:rsid w:val="00F04D6C"/>
    <w:rsid w:val="00F26864"/>
    <w:rsid w:val="00F316AD"/>
    <w:rsid w:val="00F4501B"/>
    <w:rsid w:val="00F63D0F"/>
    <w:rsid w:val="00F833B5"/>
    <w:rsid w:val="00F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C6D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5E3E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12"/>
    <w:rPr>
      <w:rFonts w:ascii="Segoe UI" w:hAnsi="Segoe UI" w:cs="Segoe UI"/>
      <w:color w:val="000000" w:themeColor="tex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37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9A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hn.weland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ausroth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ausroth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ke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F41CB8D09B4EF788E612EF5502A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34F74-77D5-4AA5-9FDB-41517CD58E3C}"/>
      </w:docPartPr>
      <w:docPartBody>
        <w:p w:rsidR="00C10C1B" w:rsidRDefault="00A31404">
          <w:pPr>
            <w:pStyle w:val="A4F41CB8D09B4EF788E612EF5502A944"/>
          </w:pPr>
          <w:r w:rsidRPr="00605A5B">
            <w:t>Contact</w:t>
          </w:r>
        </w:p>
      </w:docPartBody>
    </w:docPart>
    <w:docPart>
      <w:docPartPr>
        <w:name w:val="4E2D9A88D4CE42A5B76C19F5C83F8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88CE8-220A-47AA-BDD4-2ACA63663A41}"/>
      </w:docPartPr>
      <w:docPartBody>
        <w:p w:rsidR="00C10C1B" w:rsidRDefault="00A31404">
          <w:pPr>
            <w:pStyle w:val="4E2D9A88D4CE42A5B76C19F5C83F806E"/>
          </w:pPr>
          <w:r w:rsidRPr="00605A5B">
            <w:t>Objective</w:t>
          </w:r>
        </w:p>
      </w:docPartBody>
    </w:docPart>
    <w:docPart>
      <w:docPartPr>
        <w:name w:val="BE8B07A76717405AAA1B510C47ABB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6403-BDC4-46D7-84A8-2C1D0977B8B9}"/>
      </w:docPartPr>
      <w:docPartBody>
        <w:p w:rsidR="00C10C1B" w:rsidRDefault="00A31404">
          <w:pPr>
            <w:pStyle w:val="BE8B07A76717405AAA1B510C47ABB4E6"/>
          </w:pPr>
          <w:r>
            <w:t>Experience</w:t>
          </w:r>
        </w:p>
      </w:docPartBody>
    </w:docPart>
    <w:docPart>
      <w:docPartPr>
        <w:name w:val="3AEA4B2F31A44F1E872706A7D681A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42DF6-5E9C-4703-A5C1-31486B1F656C}"/>
      </w:docPartPr>
      <w:docPartBody>
        <w:p w:rsidR="00C10C1B" w:rsidRDefault="00A31404">
          <w:pPr>
            <w:pStyle w:val="3AEA4B2F31A44F1E872706A7D681ACDF"/>
          </w:pPr>
          <w:r w:rsidRPr="000E1D44">
            <w:t>References</w:t>
          </w:r>
        </w:p>
      </w:docPartBody>
    </w:docPart>
    <w:docPart>
      <w:docPartPr>
        <w:name w:val="9471D85040E549E588E7F920F292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416DE-E3F7-4FD4-9E40-ECB51C936C5E}"/>
      </w:docPartPr>
      <w:docPartBody>
        <w:p w:rsidR="00CA44E5" w:rsidRDefault="00EF6B45" w:rsidP="00EF6B45">
          <w:pPr>
            <w:pStyle w:val="9471D85040E549E588E7F920F2920C1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1D"/>
    <w:rsid w:val="00167BD3"/>
    <w:rsid w:val="003308A9"/>
    <w:rsid w:val="004B0BAE"/>
    <w:rsid w:val="004F3F60"/>
    <w:rsid w:val="005E34DA"/>
    <w:rsid w:val="00723151"/>
    <w:rsid w:val="00861A1D"/>
    <w:rsid w:val="008C4439"/>
    <w:rsid w:val="009255D3"/>
    <w:rsid w:val="00A31404"/>
    <w:rsid w:val="00C10C1B"/>
    <w:rsid w:val="00C67810"/>
    <w:rsid w:val="00CA44E5"/>
    <w:rsid w:val="00EA2D49"/>
    <w:rsid w:val="00EF6B45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4F41CB8D09B4EF788E612EF5502A944">
    <w:name w:val="A4F41CB8D09B4EF788E612EF5502A944"/>
  </w:style>
  <w:style w:type="paragraph" w:customStyle="1" w:styleId="4E2D9A88D4CE42A5B76C19F5C83F806E">
    <w:name w:val="4E2D9A88D4CE42A5B76C19F5C83F806E"/>
  </w:style>
  <w:style w:type="paragraph" w:customStyle="1" w:styleId="BE8B07A76717405AAA1B510C47ABB4E6">
    <w:name w:val="BE8B07A76717405AAA1B510C47ABB4E6"/>
  </w:style>
  <w:style w:type="paragraph" w:customStyle="1" w:styleId="D0F15EFDA03D42D89152B3222B7AEFF3">
    <w:name w:val="D0F15EFDA03D42D89152B3222B7AEFF3"/>
  </w:style>
  <w:style w:type="paragraph" w:customStyle="1" w:styleId="3AEA4B2F31A44F1E872706A7D681ACDF">
    <w:name w:val="3AEA4B2F31A44F1E872706A7D681ACDF"/>
  </w:style>
  <w:style w:type="paragraph" w:customStyle="1" w:styleId="9471D85040E549E588E7F920F2920C15">
    <w:name w:val="9471D85040E549E588E7F920F2920C15"/>
    <w:rsid w:val="00EF6B4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2022-06-14T14:42:00Z</dcterms:created>
  <dcterms:modified xsi:type="dcterms:W3CDTF">2024-07-22T17:41:00Z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